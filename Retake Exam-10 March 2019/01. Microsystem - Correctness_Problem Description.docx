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CC" w:rsidRDefault="004B4B04" w:rsidP="004B4B04">
      <w:pPr>
        <w:pStyle w:val="Heading1"/>
        <w:jc w:val="center"/>
      </w:pPr>
      <w:r>
        <w:t xml:space="preserve">Data Structures Exam: </w:t>
      </w:r>
      <w:r w:rsidR="00173D97">
        <w:t>Microsystem</w:t>
      </w:r>
    </w:p>
    <w:p w:rsidR="004B4B04" w:rsidRDefault="004B4B04" w:rsidP="004B4B04">
      <w:pPr>
        <w:pStyle w:val="Heading2"/>
      </w:pPr>
      <w:r>
        <w:t>Description</w:t>
      </w:r>
    </w:p>
    <w:p w:rsidR="004B4B04" w:rsidRDefault="004B4B04" w:rsidP="004B4B04">
      <w:r>
        <w:t xml:space="preserve">You </w:t>
      </w:r>
      <w:proofErr w:type="gramStart"/>
      <w:r>
        <w:t>have to</w:t>
      </w:r>
      <w:proofErr w:type="gramEnd"/>
      <w:r>
        <w:t xml:space="preserve"> implement a structure that keeps track of the </w:t>
      </w:r>
      <w:r w:rsidR="00173D97">
        <w:t>Microsystem store for computers</w:t>
      </w:r>
      <w:r>
        <w:t>. Your structure will have to support the following functionalities:</w:t>
      </w:r>
    </w:p>
    <w:p w:rsidR="004B4B04" w:rsidRDefault="00173D97" w:rsidP="00104F0B">
      <w:pPr>
        <w:pStyle w:val="ListParagraph"/>
        <w:numPr>
          <w:ilvl w:val="0"/>
          <w:numId w:val="18"/>
        </w:numPr>
        <w:rPr>
          <w:rStyle w:val="CodeChar"/>
          <w:noProof w:val="0"/>
        </w:rPr>
      </w:pPr>
      <w:proofErr w:type="spellStart"/>
      <w:r>
        <w:rPr>
          <w:rFonts w:ascii="Consolas" w:hAnsi="Consolas"/>
          <w:b/>
        </w:rPr>
        <w:t>CreateComputer</w:t>
      </w:r>
      <w:proofErr w:type="spellEnd"/>
      <w:r w:rsidR="004B4B04" w:rsidRPr="002B6B83">
        <w:rPr>
          <w:rFonts w:ascii="Consolas" w:hAnsi="Consolas"/>
          <w:b/>
        </w:rPr>
        <w:t>(c</w:t>
      </w:r>
      <w:r>
        <w:rPr>
          <w:rFonts w:ascii="Consolas" w:hAnsi="Consolas"/>
          <w:b/>
        </w:rPr>
        <w:t>omputer</w:t>
      </w:r>
      <w:r w:rsidR="004B4B04" w:rsidRPr="002B6B83">
        <w:rPr>
          <w:rFonts w:ascii="Consolas" w:hAnsi="Consolas"/>
          <w:b/>
        </w:rPr>
        <w:t>)</w:t>
      </w:r>
      <w:r w:rsidR="004B4B04">
        <w:t xml:space="preserve"> </w:t>
      </w:r>
      <w:r w:rsidR="007B562D">
        <w:t xml:space="preserve">– you </w:t>
      </w:r>
      <w:proofErr w:type="gramStart"/>
      <w:r w:rsidR="007B562D">
        <w:t>have to</w:t>
      </w:r>
      <w:proofErr w:type="gramEnd"/>
      <w:r w:rsidR="007B562D">
        <w:t xml:space="preserve"> </w:t>
      </w:r>
      <w:r>
        <w:t>create</w:t>
      </w:r>
      <w:r w:rsidR="007B562D">
        <w:t xml:space="preserve"> a new </w:t>
      </w:r>
      <w:r>
        <w:t>computer and add it to the store</w:t>
      </w:r>
      <w:r w:rsidR="00104F0B">
        <w:t xml:space="preserve">. If there is already a </w:t>
      </w:r>
      <w:r>
        <w:t>computer</w:t>
      </w:r>
      <w:r w:rsidR="00104F0B">
        <w:t xml:space="preserve"> with that </w:t>
      </w:r>
      <w:bookmarkStart w:id="0" w:name="_GoBack"/>
      <w:bookmarkEnd w:id="0"/>
      <w:r>
        <w:t>number</w:t>
      </w:r>
      <w:r w:rsidR="00104F0B">
        <w:t xml:space="preserve">, </w:t>
      </w:r>
      <w:r>
        <w:t>throw</w:t>
      </w:r>
      <w:r w:rsidR="005B4420">
        <w:t xml:space="preserve"> </w:t>
      </w:r>
      <w:r w:rsidR="005B4420" w:rsidRPr="005B4420">
        <w:rPr>
          <w:rStyle w:val="CodeChar"/>
        </w:rPr>
        <w:t>ArgumentException</w:t>
      </w:r>
    </w:p>
    <w:p w:rsidR="00173D97" w:rsidRPr="00173D97" w:rsidRDefault="00173D97" w:rsidP="00104F0B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Contains(</w:t>
      </w:r>
      <w:proofErr w:type="gramEnd"/>
      <w:r>
        <w:rPr>
          <w:rFonts w:ascii="Consolas" w:hAnsi="Consolas"/>
          <w:b/>
        </w:rPr>
        <w:t xml:space="preserve">int number) </w:t>
      </w:r>
      <w:r w:rsidRPr="00173D97">
        <w:t xml:space="preserve">– checks if a computer with the provided number exists in the store. </w:t>
      </w:r>
    </w:p>
    <w:p w:rsidR="00173D97" w:rsidRDefault="00173D97" w:rsidP="00104F0B">
      <w:pPr>
        <w:pStyle w:val="ListParagraph"/>
        <w:numPr>
          <w:ilvl w:val="0"/>
          <w:numId w:val="18"/>
        </w:numPr>
      </w:pPr>
      <w:proofErr w:type="gramStart"/>
      <w:r>
        <w:rPr>
          <w:rFonts w:ascii="Consolas" w:hAnsi="Consolas"/>
          <w:b/>
        </w:rPr>
        <w:t>Count(</w:t>
      </w:r>
      <w:proofErr w:type="gramEnd"/>
      <w:r>
        <w:rPr>
          <w:rFonts w:ascii="Consolas" w:hAnsi="Consolas"/>
          <w:b/>
        </w:rPr>
        <w:t xml:space="preserve">) – </w:t>
      </w:r>
      <w:r w:rsidRPr="00173D97">
        <w:t>returns the count of computers in the store</w:t>
      </w:r>
    </w:p>
    <w:p w:rsidR="00C23CA3" w:rsidRDefault="00C23CA3" w:rsidP="00104F0B">
      <w:pPr>
        <w:pStyle w:val="ListParagraph"/>
        <w:numPr>
          <w:ilvl w:val="0"/>
          <w:numId w:val="18"/>
        </w:numPr>
      </w:pPr>
      <w:proofErr w:type="spellStart"/>
      <w:r>
        <w:rPr>
          <w:rFonts w:ascii="Consolas" w:hAnsi="Consolas"/>
          <w:b/>
        </w:rPr>
        <w:t>GetComputer</w:t>
      </w:r>
      <w:proofErr w:type="spellEnd"/>
      <w:r>
        <w:rPr>
          <w:rFonts w:ascii="Consolas" w:hAnsi="Consolas"/>
          <w:b/>
        </w:rPr>
        <w:t>(number) –</w:t>
      </w:r>
      <w:r>
        <w:t xml:space="preserve"> returns the computer with the given number. If there isn’t such throw </w:t>
      </w:r>
      <w:r w:rsidRPr="00C23CA3">
        <w:rPr>
          <w:rStyle w:val="CodeChar"/>
        </w:rPr>
        <w:t>ArgumentException</w:t>
      </w:r>
      <w:r>
        <w:t>.</w:t>
      </w:r>
    </w:p>
    <w:p w:rsidR="00173D97" w:rsidRPr="00173D97" w:rsidRDefault="00173D97" w:rsidP="00104F0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proofErr w:type="gramStart"/>
      <w:r>
        <w:rPr>
          <w:rFonts w:ascii="Consolas" w:hAnsi="Consolas"/>
          <w:b/>
        </w:rPr>
        <w:t>Remove(</w:t>
      </w:r>
      <w:proofErr w:type="gramEnd"/>
      <w:r>
        <w:rPr>
          <w:rFonts w:ascii="Consolas" w:hAnsi="Consolas"/>
          <w:b/>
        </w:rPr>
        <w:t>int number) –</w:t>
      </w:r>
      <w:r>
        <w:t xml:space="preserve"> removes the computer with the provided number. If there isn’t such throw </w:t>
      </w:r>
      <w:r w:rsidRPr="00173D97">
        <w:rPr>
          <w:rStyle w:val="CodeChar"/>
        </w:rPr>
        <w:t>ArgumentException</w:t>
      </w:r>
    </w:p>
    <w:p w:rsidR="00173D97" w:rsidRDefault="00173D97" w:rsidP="00104F0B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proofErr w:type="spellStart"/>
      <w:r w:rsidRPr="00173D97">
        <w:rPr>
          <w:rFonts w:ascii="Consolas" w:hAnsi="Consolas"/>
          <w:b/>
        </w:rPr>
        <w:t>RemoveWithBrand</w:t>
      </w:r>
      <w:proofErr w:type="spellEnd"/>
      <w:r w:rsidRPr="00173D97">
        <w:rPr>
          <w:rFonts w:ascii="Consolas" w:hAnsi="Consolas"/>
          <w:b/>
        </w:rPr>
        <w:t>(brand)</w:t>
      </w:r>
      <w:r>
        <w:rPr>
          <w:rFonts w:ascii="Consolas" w:hAnsi="Consolas"/>
          <w:b/>
        </w:rPr>
        <w:t xml:space="preserve"> –</w:t>
      </w:r>
      <w:r w:rsidRPr="00173D97">
        <w:t xml:space="preserve"> removes all computers with the given brand. If there aren’t any throw </w:t>
      </w:r>
      <w:proofErr w:type="spellStart"/>
      <w:r>
        <w:rPr>
          <w:rFonts w:ascii="Consolas" w:hAnsi="Consolas"/>
          <w:b/>
        </w:rPr>
        <w:t>ArgumentException</w:t>
      </w:r>
      <w:proofErr w:type="spellEnd"/>
    </w:p>
    <w:p w:rsidR="00173D97" w:rsidRDefault="00173D97" w:rsidP="00104F0B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UpgradeRam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ram, number) – </w:t>
      </w:r>
      <w:r w:rsidRPr="00FA228B">
        <w:t xml:space="preserve">finds the computer </w:t>
      </w:r>
      <w:r w:rsidR="00FA228B" w:rsidRPr="00FA228B">
        <w:t xml:space="preserve">with the given number and sets its ram to the given one (only if the given one is bigger). If there isn’t a computer with the provided </w:t>
      </w:r>
      <w:r w:rsidR="00627AFF">
        <w:t xml:space="preserve">number </w:t>
      </w:r>
      <w:r w:rsidR="00FA228B" w:rsidRPr="00FA228B">
        <w:t>throw</w:t>
      </w:r>
      <w:r w:rsidR="00FA228B">
        <w:rPr>
          <w:rFonts w:ascii="Consolas" w:hAnsi="Consolas"/>
          <w:b/>
        </w:rPr>
        <w:t xml:space="preserve"> </w:t>
      </w:r>
      <w:proofErr w:type="spellStart"/>
      <w:r w:rsidR="00FA228B">
        <w:rPr>
          <w:rFonts w:ascii="Consolas" w:hAnsi="Consolas"/>
          <w:b/>
        </w:rPr>
        <w:t>ArgumentException</w:t>
      </w:r>
      <w:proofErr w:type="spellEnd"/>
    </w:p>
    <w:p w:rsidR="00FA228B" w:rsidRDefault="00FA228B" w:rsidP="00104F0B">
      <w:pPr>
        <w:pStyle w:val="ListParagraph"/>
        <w:numPr>
          <w:ilvl w:val="0"/>
          <w:numId w:val="18"/>
        </w:numPr>
      </w:pPr>
      <w:proofErr w:type="spellStart"/>
      <w:r>
        <w:rPr>
          <w:rFonts w:ascii="Consolas" w:hAnsi="Consolas"/>
          <w:b/>
        </w:rPr>
        <w:t>GetAllFromBrand</w:t>
      </w:r>
      <w:proofErr w:type="spellEnd"/>
      <w:r>
        <w:rPr>
          <w:rFonts w:ascii="Consolas" w:hAnsi="Consolas"/>
          <w:b/>
        </w:rPr>
        <w:t xml:space="preserve">(brand) – </w:t>
      </w:r>
      <w:r w:rsidRPr="00FA228B">
        <w:t xml:space="preserve">finds all computers with the provided brand. Order them by price descending. If there aren’t any return empty </w:t>
      </w:r>
      <w:r w:rsidR="00770AE9">
        <w:t>collection</w:t>
      </w:r>
      <w:r w:rsidRPr="00FA228B">
        <w:t>.</w:t>
      </w:r>
    </w:p>
    <w:p w:rsidR="00FA228B" w:rsidRDefault="00FA228B" w:rsidP="00104F0B">
      <w:pPr>
        <w:pStyle w:val="ListParagraph"/>
        <w:numPr>
          <w:ilvl w:val="0"/>
          <w:numId w:val="18"/>
        </w:numPr>
      </w:pPr>
      <w:proofErr w:type="spellStart"/>
      <w:r>
        <w:rPr>
          <w:rFonts w:ascii="Consolas" w:hAnsi="Consolas"/>
          <w:b/>
        </w:rPr>
        <w:t>GetAllWithScreenSize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screenSize</w:t>
      </w:r>
      <w:proofErr w:type="spellEnd"/>
      <w:r>
        <w:rPr>
          <w:rFonts w:ascii="Consolas" w:hAnsi="Consolas"/>
          <w:b/>
        </w:rPr>
        <w:t>) –</w:t>
      </w:r>
      <w:r>
        <w:t xml:space="preserve"> finds all computers with screen size equal to the given. Order them by number</w:t>
      </w:r>
      <w:r w:rsidR="00E45591">
        <w:t xml:space="preserve"> descending</w:t>
      </w:r>
      <w:r>
        <w:t xml:space="preserve">. If there aren’t any return empty </w:t>
      </w:r>
      <w:r w:rsidR="00770AE9">
        <w:t>collection</w:t>
      </w:r>
      <w:r>
        <w:t>.</w:t>
      </w:r>
    </w:p>
    <w:p w:rsidR="00FA228B" w:rsidRDefault="00FA228B" w:rsidP="00104F0B">
      <w:pPr>
        <w:pStyle w:val="ListParagraph"/>
        <w:numPr>
          <w:ilvl w:val="0"/>
          <w:numId w:val="18"/>
        </w:numPr>
      </w:pPr>
      <w:proofErr w:type="spellStart"/>
      <w:r>
        <w:rPr>
          <w:rFonts w:ascii="Consolas" w:hAnsi="Consolas"/>
          <w:b/>
        </w:rPr>
        <w:t>GetAllWithColor</w:t>
      </w:r>
      <w:proofErr w:type="spellEnd"/>
      <w:r>
        <w:rPr>
          <w:rFonts w:ascii="Consolas" w:hAnsi="Consolas"/>
          <w:b/>
        </w:rPr>
        <w:t>(color) –</w:t>
      </w:r>
      <w:r>
        <w:t xml:space="preserve"> finds all computers with the same color as the given. Order them by</w:t>
      </w:r>
      <w:r w:rsidR="00634ABE">
        <w:t xml:space="preserve"> price descending.</w:t>
      </w:r>
      <w:r w:rsidR="00A01B18" w:rsidRPr="00A01B18">
        <w:t xml:space="preserve"> </w:t>
      </w:r>
      <w:r w:rsidR="00A01B18">
        <w:t>If there aren’t any return empty collection.</w:t>
      </w:r>
    </w:p>
    <w:p w:rsidR="00634ABE" w:rsidRPr="00FA228B" w:rsidRDefault="00634ABE" w:rsidP="00104F0B">
      <w:pPr>
        <w:pStyle w:val="ListParagraph"/>
        <w:numPr>
          <w:ilvl w:val="0"/>
          <w:numId w:val="18"/>
        </w:numPr>
      </w:pPr>
      <w:proofErr w:type="spellStart"/>
      <w:proofErr w:type="gramStart"/>
      <w:r>
        <w:rPr>
          <w:rFonts w:ascii="Consolas" w:hAnsi="Consolas"/>
          <w:b/>
        </w:rPr>
        <w:t>GetInRangePrice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minPrice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maxPrice</w:t>
      </w:r>
      <w:proofErr w:type="spellEnd"/>
      <w:r>
        <w:rPr>
          <w:rFonts w:ascii="Consolas" w:hAnsi="Consolas"/>
          <w:b/>
        </w:rPr>
        <w:t>) –</w:t>
      </w:r>
      <w:r>
        <w:t xml:space="preserve"> finds all computers with price between the given inclusive. Order them by price descending. If there aren’t any return empty </w:t>
      </w:r>
      <w:r w:rsidR="00CD74FE">
        <w:t>collection</w:t>
      </w:r>
      <w:r>
        <w:t>.</w:t>
      </w:r>
    </w:p>
    <w:p w:rsid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:rsidR="008C10C1" w:rsidRPr="009471FB" w:rsidRDefault="008C10C1" w:rsidP="009471FB">
      <w:pPr>
        <w:spacing w:before="0" w:after="200"/>
        <w:jc w:val="center"/>
        <w:rPr>
          <w:rFonts w:cstheme="minorHAnsi"/>
          <w:i/>
        </w:rPr>
      </w:pPr>
    </w:p>
    <w:p w:rsidR="00BC5514" w:rsidRDefault="00BC5514" w:rsidP="00BC5514">
      <w:pPr>
        <w:pStyle w:val="Heading2"/>
      </w:pPr>
      <w:proofErr w:type="spellStart"/>
      <w:r>
        <w:lastRenderedPageBreak/>
        <w:t>Input/Output</w:t>
      </w:r>
      <w:proofErr w:type="spellEnd"/>
    </w:p>
    <w:p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634ABE">
        <w:rPr>
          <w:rStyle w:val="CodeChar"/>
        </w:rPr>
        <w:t>IMicrosystems</w:t>
      </w:r>
      <w:r w:rsidRPr="00700A67">
        <w:rPr>
          <w:noProof/>
        </w:rPr>
        <w:t>, the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634ABE">
        <w:rPr>
          <w:rStyle w:val="CodeChar"/>
        </w:rPr>
        <w:t>Microsystem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634ABE">
        <w:rPr>
          <w:rStyle w:val="CodeChar"/>
        </w:rPr>
        <w:t>Computer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634ABE">
        <w:rPr>
          <w:rStyle w:val="CodeChar"/>
        </w:rPr>
        <w:t>Microsystems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add to the </w:t>
      </w:r>
      <w:r w:rsidR="00634ABE">
        <w:rPr>
          <w:rStyle w:val="CodeChar"/>
        </w:rPr>
        <w:t>Computer</w:t>
      </w:r>
      <w:r>
        <w:t xml:space="preserve"> class, but don't remove anything.</w:t>
      </w:r>
    </w:p>
    <w:p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edit the </w:t>
      </w:r>
      <w:r w:rsidR="00634ABE">
        <w:rPr>
          <w:rStyle w:val="CodeChar"/>
        </w:rPr>
        <w:t>Microsystems</w:t>
      </w:r>
      <w:r>
        <w:t xml:space="preserve"> class if it implements the </w:t>
      </w:r>
      <w:r w:rsidR="00634ABE">
        <w:rPr>
          <w:rStyle w:val="CodeChar"/>
        </w:rPr>
        <w:t>IMicrosystems</w:t>
      </w:r>
      <w:r>
        <w:t xml:space="preserve"> interface.</w:t>
      </w:r>
    </w:p>
    <w:p w:rsidR="00307D49" w:rsidRDefault="00307D49" w:rsidP="00307D49">
      <w:pPr>
        <w:pStyle w:val="Heading2"/>
      </w:pPr>
      <w:r>
        <w:t>Interface</w:t>
      </w:r>
    </w:p>
    <w:p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634ABE">
        <w:rPr>
          <w:rStyle w:val="CodeChar"/>
        </w:rPr>
        <w:t>IMicrosystem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07D49" w:rsidRPr="00C36295" w:rsidTr="00C26F16">
        <w:tc>
          <w:tcPr>
            <w:tcW w:w="10387" w:type="dxa"/>
          </w:tcPr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634ABE">
              <w:rPr>
                <w:rFonts w:ascii="Consolas" w:hAnsi="Consolas" w:cs="Consolas"/>
                <w:color w:val="2B91AF"/>
                <w:lang w:val="bg-BG"/>
              </w:rPr>
              <w:t>IMicrosystem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CreateComputer(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Computer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computer);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Remove(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RemoveWithBrand(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Brand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brand);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UpgradeRam(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ram,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number);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GetAllFromBrand(</w:t>
            </w:r>
            <w:r w:rsidRPr="0059557E">
              <w:rPr>
                <w:rFonts w:ascii="Consolas" w:hAnsi="Consolas" w:cs="Consolas"/>
                <w:color w:val="0000FF"/>
                <w:lang w:val="bg-BG"/>
              </w:rPr>
              <w:t>Brand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brand);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GetAllWithScreenSize(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screenSize);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GetAllWithColor(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color);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   IEnumerable&lt;Computer&gt; GetInRangePrice(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decimal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minPrice, </w:t>
            </w:r>
            <w:r w:rsidRPr="00634ABE">
              <w:rPr>
                <w:rFonts w:ascii="Consolas" w:hAnsi="Consolas" w:cs="Consolas"/>
                <w:color w:val="0000FF"/>
                <w:lang w:val="bg-BG"/>
              </w:rPr>
              <w:t>decimal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="008C10C1">
              <w:rPr>
                <w:rFonts w:ascii="Consolas" w:hAnsi="Consolas" w:cs="Consolas"/>
                <w:color w:val="000000"/>
              </w:rPr>
              <w:t xml:space="preserve"> </w:t>
            </w:r>
            <w:r w:rsidR="008C10C1">
              <w:rPr>
                <w:rFonts w:cs="Consolas"/>
                <w:color w:val="000000"/>
              </w:rPr>
              <w:t xml:space="preserve">  </w:t>
            </w:r>
            <w:r w:rsidRPr="00634ABE">
              <w:rPr>
                <w:rFonts w:ascii="Consolas" w:hAnsi="Consolas" w:cs="Consolas"/>
                <w:color w:val="000000"/>
                <w:lang w:val="bg-BG"/>
              </w:rPr>
              <w:t>maxPrice);</w:t>
            </w:r>
          </w:p>
          <w:p w:rsidR="00634ABE" w:rsidRPr="00634ABE" w:rsidRDefault="00634ABE" w:rsidP="00634A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:rsidR="00307D49" w:rsidRPr="00C36295" w:rsidRDefault="00634ABE" w:rsidP="00634ABE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634ABE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634ABE">
        <w:rPr>
          <w:rStyle w:val="CodeChar"/>
        </w:rPr>
        <w:t>Microsystem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07D49" w:rsidRPr="00E3755E" w:rsidTr="00C26F16">
        <w:tc>
          <w:tcPr>
            <w:tcW w:w="10387" w:type="dxa"/>
          </w:tcPr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Microsystem {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createComputer(Computer computer);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count();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Computer getComputer(int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remove(int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removeWithBrand(Brand brand);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upgradeRam(int ram, int number);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getAllFromBrand(Brand brand);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getAllWithScreenSize(double screenSize);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getAllWithColor(String color);</w:t>
            </w:r>
          </w:p>
          <w:p w:rsidR="0059557E" w:rsidRPr="0059557E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Iterable&lt;Computer&gt; getInRangePrice(double minPrice, double maxPrice);</w:t>
            </w:r>
          </w:p>
          <w:p w:rsidR="00307D49" w:rsidRPr="00105FD9" w:rsidRDefault="0059557E" w:rsidP="005955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9557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:rsidR="00BC5514" w:rsidRDefault="00BC5514" w:rsidP="00307D49">
      <w:pPr>
        <w:pStyle w:val="Heading2"/>
        <w:numPr>
          <w:ilvl w:val="0"/>
          <w:numId w:val="0"/>
        </w:numPr>
      </w:pPr>
    </w:p>
    <w:p w:rsidR="00BC5514" w:rsidRDefault="00BC5514" w:rsidP="00BC5514">
      <w:pPr>
        <w:pStyle w:val="Heading2"/>
      </w:pPr>
      <w:r>
        <w:t>Submission</w:t>
      </w:r>
    </w:p>
    <w:p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:rsidR="00BC5514" w:rsidRDefault="00BC5514" w:rsidP="00BC5514">
      <w:pPr>
        <w:pStyle w:val="Heading2"/>
      </w:pPr>
      <w:r w:rsidRPr="00BC5514">
        <w:t>Scoring</w:t>
      </w:r>
    </w:p>
    <w:p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p w:rsidR="008C10C1" w:rsidRDefault="008C10C1" w:rsidP="00BC5514">
      <w:pPr>
        <w:rPr>
          <w:lang w:eastAsia="ja-JP"/>
        </w:rPr>
      </w:pP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:rsidTr="00C26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BC5514" w:rsidRDefault="00BC5514" w:rsidP="00C26F16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:rsidTr="00C26F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:rsidR="00BC5514" w:rsidRDefault="00BC5514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BC5514" w:rsidRPr="00307D49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:rsidR="00BC5514" w:rsidRPr="00307D49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:rsidR="00BC5514" w:rsidRDefault="00307D49" w:rsidP="00C26F16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:rsidR="00BC5514" w:rsidRPr="00BC5514" w:rsidRDefault="00BC5514" w:rsidP="00BC5514"/>
    <w:sectPr w:rsidR="00BC5514" w:rsidRPr="00BC5514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1B0" w:rsidRDefault="007331B0" w:rsidP="008C10C1">
      <w:pPr>
        <w:spacing w:before="0" w:after="0" w:line="240" w:lineRule="auto"/>
      </w:pPr>
      <w:r>
        <w:separator/>
      </w:r>
    </w:p>
  </w:endnote>
  <w:endnote w:type="continuationSeparator" w:id="0">
    <w:p w:rsidR="007331B0" w:rsidRDefault="007331B0" w:rsidP="008C10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C1" w:rsidRPr="00AC77AD" w:rsidRDefault="008C10C1" w:rsidP="008C10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B7F99B" wp14:editId="36EF6AA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10C1" w:rsidRDefault="008C10C1" w:rsidP="008C10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B7F9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C10C1" w:rsidRDefault="008C10C1" w:rsidP="008C10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B5D1D" wp14:editId="0F8FF0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10C1" w:rsidRPr="008C2B83" w:rsidRDefault="008C10C1" w:rsidP="008C10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B5D1D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10C1" w:rsidRPr="008C2B83" w:rsidRDefault="008C10C1" w:rsidP="008C10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FF16D2" wp14:editId="181B298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C1" w:rsidRDefault="008C10C1" w:rsidP="008C10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10C1" w:rsidRDefault="008C10C1" w:rsidP="008C10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8F115B" wp14:editId="3E99A16E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D2DCD8" wp14:editId="026F02D2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BD62D" wp14:editId="61E47CC6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3B596" wp14:editId="5EAA066B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C5294A" wp14:editId="15CDBD5F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6B5EA" wp14:editId="7DDD81A9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41E51" wp14:editId="3FCBCEE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CC9C8E" wp14:editId="2C9EAF01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C94C6" wp14:editId="1DD460D9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943467" wp14:editId="0BAB4FE1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F16D2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C10C1" w:rsidRDefault="008C10C1" w:rsidP="008C10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10C1" w:rsidRDefault="008C10C1" w:rsidP="008C10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8F115B" wp14:editId="3E99A16E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D2DCD8" wp14:editId="026F02D2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BD62D" wp14:editId="61E47CC6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3B596" wp14:editId="5EAA066B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C5294A" wp14:editId="15CDBD5F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6B5EA" wp14:editId="7DDD81A9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41E51" wp14:editId="3FCBCEE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CC9C8E" wp14:editId="2C9EAF01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C94C6" wp14:editId="1DD460D9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943467" wp14:editId="0BAB4FE1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157643" wp14:editId="0366CE1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F6824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9FD3BD3" wp14:editId="22ECBD9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10C1" w:rsidRDefault="008C10C1" w:rsidP="008C10C1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5D576" wp14:editId="791ACC55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D3BD3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C10C1" w:rsidRDefault="008C10C1" w:rsidP="008C10C1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5D576" wp14:editId="791ACC55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C10C1" w:rsidRDefault="008C10C1">
    <w:pPr>
      <w:pStyle w:val="Footer"/>
    </w:pPr>
  </w:p>
  <w:p w:rsidR="008C10C1" w:rsidRDefault="008C1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1B0" w:rsidRDefault="007331B0" w:rsidP="008C10C1">
      <w:pPr>
        <w:spacing w:before="0" w:after="0" w:line="240" w:lineRule="auto"/>
      </w:pPr>
      <w:r>
        <w:separator/>
      </w:r>
    </w:p>
  </w:footnote>
  <w:footnote w:type="continuationSeparator" w:id="0">
    <w:p w:rsidR="007331B0" w:rsidRDefault="007331B0" w:rsidP="008C10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3"/>
    <w:rsid w:val="000A0254"/>
    <w:rsid w:val="00104F0B"/>
    <w:rsid w:val="00135210"/>
    <w:rsid w:val="001463D1"/>
    <w:rsid w:val="00173D97"/>
    <w:rsid w:val="00211602"/>
    <w:rsid w:val="002B6B83"/>
    <w:rsid w:val="00307D49"/>
    <w:rsid w:val="004B4B04"/>
    <w:rsid w:val="00585EA7"/>
    <w:rsid w:val="0059557E"/>
    <w:rsid w:val="005B4420"/>
    <w:rsid w:val="005C6A7F"/>
    <w:rsid w:val="006159C3"/>
    <w:rsid w:val="00627AFF"/>
    <w:rsid w:val="00634ABE"/>
    <w:rsid w:val="00697644"/>
    <w:rsid w:val="007331B0"/>
    <w:rsid w:val="00770AE9"/>
    <w:rsid w:val="00786222"/>
    <w:rsid w:val="007B562D"/>
    <w:rsid w:val="007F77CC"/>
    <w:rsid w:val="008C10C1"/>
    <w:rsid w:val="008F7425"/>
    <w:rsid w:val="00910D23"/>
    <w:rsid w:val="0092047B"/>
    <w:rsid w:val="009471FB"/>
    <w:rsid w:val="009801CC"/>
    <w:rsid w:val="00A01B18"/>
    <w:rsid w:val="00BC5514"/>
    <w:rsid w:val="00C02737"/>
    <w:rsid w:val="00C23CA3"/>
    <w:rsid w:val="00C26F16"/>
    <w:rsid w:val="00CD74FE"/>
    <w:rsid w:val="00D42932"/>
    <w:rsid w:val="00D57328"/>
    <w:rsid w:val="00E45591"/>
    <w:rsid w:val="00E75D9B"/>
    <w:rsid w:val="00EB3F4B"/>
    <w:rsid w:val="00F24DE7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FE5803"/>
  <w15:docId w15:val="{4580D1E1-FA3D-4D33-879C-EEE1C21D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93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2"/>
  </w:style>
  <w:style w:type="paragraph" w:styleId="Footer">
    <w:name w:val="footer"/>
    <w:basedOn w:val="Normal"/>
    <w:link w:val="Foot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2"/>
  </w:style>
  <w:style w:type="paragraph" w:styleId="BalloonText">
    <w:name w:val="Balloon Text"/>
    <w:basedOn w:val="Normal"/>
    <w:link w:val="BalloonTextChar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9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3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429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93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932"/>
  </w:style>
  <w:style w:type="table" w:customStyle="1" w:styleId="TableGrid1">
    <w:name w:val="Table Grid1"/>
    <w:basedOn w:val="TableNormal"/>
    <w:next w:val="TableGrid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C5514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Tahoma" w:hAnsi="Tahoma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C5514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154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andrionatodorova</cp:lastModifiedBy>
  <cp:revision>5</cp:revision>
  <dcterms:created xsi:type="dcterms:W3CDTF">2019-03-03T17:28:00Z</dcterms:created>
  <dcterms:modified xsi:type="dcterms:W3CDTF">2019-03-09T19:49:00Z</dcterms:modified>
</cp:coreProperties>
</file>